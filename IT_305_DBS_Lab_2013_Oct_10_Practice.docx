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84" w:rsidRPr="007876B5" w:rsidRDefault="004E7184" w:rsidP="00792C0A">
      <w:pPr>
        <w:rPr>
          <w:b/>
          <w:bCs/>
          <w:u w:val="single"/>
        </w:rPr>
      </w:pPr>
      <w:r w:rsidRPr="007876B5">
        <w:rPr>
          <w:b/>
          <w:bCs/>
          <w:u w:val="single"/>
        </w:rPr>
        <w:t>NOTE:</w:t>
      </w:r>
    </w:p>
    <w:p w:rsidR="004E7184" w:rsidRDefault="004E7184" w:rsidP="00664CEF">
      <w:pPr>
        <w:numPr>
          <w:ilvl w:val="0"/>
          <w:numId w:val="5"/>
        </w:numPr>
      </w:pPr>
      <w:r>
        <w:t>Read all the queries before adding tuples into these Relations. Make sure some of the names mentioned in the queries need to be present in the Relations</w:t>
      </w:r>
    </w:p>
    <w:p w:rsidR="004E7184" w:rsidRDefault="004E7184" w:rsidP="00E602E6">
      <w:pPr>
        <w:numPr>
          <w:ilvl w:val="0"/>
          <w:numId w:val="5"/>
        </w:numPr>
      </w:pPr>
      <w:r>
        <w:t xml:space="preserve">The Relations may not be in normalized form. The idea here is to get comfortable with SQL logic and NOT to pay attention to the design. </w:t>
      </w:r>
    </w:p>
    <w:p w:rsidR="004E7184" w:rsidRDefault="004E7184" w:rsidP="00664CEF">
      <w:pPr>
        <w:numPr>
          <w:ilvl w:val="0"/>
          <w:numId w:val="5"/>
        </w:numPr>
      </w:pPr>
      <w:r>
        <w:t>There are some advanced SQL. Pay particular attention to Q8 and Q9. How do you get it done?</w:t>
      </w:r>
    </w:p>
    <w:p w:rsidR="004E7184" w:rsidRDefault="004E7184" w:rsidP="001B54D8">
      <w:pPr>
        <w:numPr>
          <w:ilvl w:val="0"/>
          <w:numId w:val="5"/>
        </w:numPr>
      </w:pPr>
      <w:r>
        <w:t>NO NEED TO ADD ANY CONSTRAINTS (although given here). This should help you with adding tuples. However, you need to ensure that data you added to the Relations follow the constraints.</w:t>
      </w:r>
    </w:p>
    <w:p w:rsidR="004E7184" w:rsidRDefault="004E7184" w:rsidP="00792C0A">
      <w:pPr>
        <w:rPr>
          <w:b/>
          <w:bCs/>
          <w:u w:val="single"/>
        </w:rPr>
      </w:pPr>
    </w:p>
    <w:p w:rsidR="004E7184" w:rsidRPr="000C1592" w:rsidRDefault="004E7184" w:rsidP="00792C0A">
      <w:pPr>
        <w:rPr>
          <w:b/>
          <w:bCs/>
          <w:u w:val="single"/>
        </w:rPr>
      </w:pPr>
      <w:r w:rsidRPr="000C1592">
        <w:rPr>
          <w:b/>
          <w:bCs/>
          <w:u w:val="single"/>
        </w:rPr>
        <w:t>Players</w:t>
      </w:r>
      <w:r>
        <w:rPr>
          <w:b/>
          <w:bCs/>
          <w:u w:val="single"/>
        </w:rPr>
        <w:t xml:space="preserve"> (About 12 tuples at the minimum)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0"/>
        <w:gridCol w:w="3081"/>
        <w:gridCol w:w="3081"/>
      </w:tblGrid>
      <w:tr w:rsidR="004E7184" w:rsidRPr="001C091D" w:rsidTr="001C091D">
        <w:tc>
          <w:tcPr>
            <w:tcW w:w="3080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Column Name</w:t>
            </w:r>
          </w:p>
        </w:tc>
        <w:tc>
          <w:tcPr>
            <w:tcW w:w="3081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Data Type</w:t>
            </w:r>
          </w:p>
        </w:tc>
        <w:tc>
          <w:tcPr>
            <w:tcW w:w="3081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Constraint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player_id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Primary Key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player_name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Text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Unique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birthdate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Date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Not Null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state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Text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type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Text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Bat, Bowl, Bat-Bowl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team_id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Reference Key  to Teams</w:t>
            </w:r>
          </w:p>
        </w:tc>
      </w:tr>
    </w:tbl>
    <w:p w:rsidR="004E7184" w:rsidRDefault="004E7184">
      <w:pPr>
        <w:rPr>
          <w:b/>
        </w:rPr>
      </w:pPr>
    </w:p>
    <w:p w:rsidR="004E7184" w:rsidRPr="000C1592" w:rsidRDefault="004E7184" w:rsidP="00792C0A">
      <w:pPr>
        <w:rPr>
          <w:b/>
          <w:u w:val="single"/>
        </w:rPr>
      </w:pPr>
      <w:r w:rsidRPr="000C1592">
        <w:rPr>
          <w:b/>
          <w:u w:val="single"/>
        </w:rPr>
        <w:t>Teams</w:t>
      </w:r>
      <w:r>
        <w:rPr>
          <w:b/>
          <w:u w:val="single"/>
        </w:rPr>
        <w:t xml:space="preserve"> </w:t>
      </w:r>
      <w:r>
        <w:rPr>
          <w:b/>
          <w:bCs/>
          <w:u w:val="single"/>
        </w:rPr>
        <w:t>(About 4 tuples at the minimum)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0"/>
        <w:gridCol w:w="3081"/>
        <w:gridCol w:w="3081"/>
      </w:tblGrid>
      <w:tr w:rsidR="004E7184" w:rsidRPr="001C091D" w:rsidTr="001C091D">
        <w:tc>
          <w:tcPr>
            <w:tcW w:w="3080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Column Name</w:t>
            </w:r>
          </w:p>
        </w:tc>
        <w:tc>
          <w:tcPr>
            <w:tcW w:w="3081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Data Type</w:t>
            </w:r>
          </w:p>
        </w:tc>
        <w:tc>
          <w:tcPr>
            <w:tcW w:w="3081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Constraint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team_id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Primary Key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team_name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Text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Not Null</w:t>
            </w:r>
          </w:p>
        </w:tc>
      </w:tr>
    </w:tbl>
    <w:p w:rsidR="004E7184" w:rsidRDefault="004E7184">
      <w:pPr>
        <w:rPr>
          <w:b/>
        </w:rPr>
      </w:pPr>
    </w:p>
    <w:p w:rsidR="004E7184" w:rsidRPr="000C1592" w:rsidRDefault="004E7184">
      <w:pPr>
        <w:rPr>
          <w:b/>
          <w:u w:val="single"/>
        </w:rPr>
      </w:pPr>
      <w:r w:rsidRPr="000C1592">
        <w:rPr>
          <w:b/>
          <w:u w:val="single"/>
        </w:rPr>
        <w:t>MatchSummary</w:t>
      </w:r>
      <w:r>
        <w:rPr>
          <w:b/>
          <w:u w:val="single"/>
        </w:rPr>
        <w:t xml:space="preserve"> </w:t>
      </w:r>
      <w:r>
        <w:rPr>
          <w:b/>
          <w:bCs/>
          <w:u w:val="single"/>
        </w:rPr>
        <w:t>(About 4 tuples at the minimum)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0"/>
        <w:gridCol w:w="3081"/>
        <w:gridCol w:w="3081"/>
      </w:tblGrid>
      <w:tr w:rsidR="004E7184" w:rsidRPr="001C091D" w:rsidTr="001C091D">
        <w:tc>
          <w:tcPr>
            <w:tcW w:w="3080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Column Name</w:t>
            </w:r>
          </w:p>
        </w:tc>
        <w:tc>
          <w:tcPr>
            <w:tcW w:w="3081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Data Type</w:t>
            </w:r>
          </w:p>
        </w:tc>
        <w:tc>
          <w:tcPr>
            <w:tcW w:w="3081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Constraint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match_id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Primary Key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team1_id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Reference Key  to Teams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team2_id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Reference Key  to Teams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stadium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Text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Not Null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match_date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Date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Not Null</w:t>
            </w:r>
          </w:p>
        </w:tc>
      </w:tr>
    </w:tbl>
    <w:p w:rsidR="004E7184" w:rsidRDefault="004E7184" w:rsidP="00BD62FF">
      <w:pPr>
        <w:rPr>
          <w:b/>
        </w:rPr>
      </w:pPr>
    </w:p>
    <w:p w:rsidR="004E7184" w:rsidRPr="000C1592" w:rsidRDefault="004E7184" w:rsidP="00824D92">
      <w:pPr>
        <w:rPr>
          <w:b/>
          <w:u w:val="single"/>
        </w:rPr>
      </w:pPr>
      <w:r w:rsidRPr="000C1592">
        <w:rPr>
          <w:b/>
          <w:u w:val="single"/>
        </w:rPr>
        <w:t>MatchInfo</w:t>
      </w:r>
      <w:r>
        <w:rPr>
          <w:b/>
          <w:u w:val="single"/>
        </w:rPr>
        <w:t xml:space="preserve"> </w:t>
      </w:r>
      <w:r>
        <w:rPr>
          <w:b/>
          <w:bCs/>
          <w:u w:val="single"/>
        </w:rPr>
        <w:t>(About 4 tuples at the minimum)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0"/>
        <w:gridCol w:w="3081"/>
        <w:gridCol w:w="3081"/>
      </w:tblGrid>
      <w:tr w:rsidR="004E7184" w:rsidRPr="001C091D" w:rsidTr="001C091D">
        <w:tc>
          <w:tcPr>
            <w:tcW w:w="3080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Column Name</w:t>
            </w:r>
          </w:p>
        </w:tc>
        <w:tc>
          <w:tcPr>
            <w:tcW w:w="3081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Data Type</w:t>
            </w:r>
          </w:p>
        </w:tc>
        <w:tc>
          <w:tcPr>
            <w:tcW w:w="3081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Constraint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match_id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Primary Key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team1Captain_id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Reference Key  to Player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team1Score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team1Wicket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team1Over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team2Captain_id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Reference Key  to Player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team2Score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team2Wicket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team2Over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</w:p>
        </w:tc>
      </w:tr>
    </w:tbl>
    <w:p w:rsidR="004E7184" w:rsidRDefault="004E7184">
      <w:pPr>
        <w:rPr>
          <w:b/>
        </w:rPr>
      </w:pPr>
    </w:p>
    <w:p w:rsidR="004E7184" w:rsidRPr="000C1592" w:rsidRDefault="004E7184">
      <w:pPr>
        <w:rPr>
          <w:b/>
          <w:u w:val="single"/>
        </w:rPr>
      </w:pPr>
      <w:r w:rsidRPr="000C1592">
        <w:rPr>
          <w:b/>
          <w:u w:val="single"/>
        </w:rPr>
        <w:t>PlayerMatch</w:t>
      </w:r>
      <w:r>
        <w:rPr>
          <w:b/>
          <w:u w:val="single"/>
        </w:rPr>
        <w:t xml:space="preserve"> </w:t>
      </w:r>
      <w:r>
        <w:rPr>
          <w:b/>
          <w:bCs/>
          <w:u w:val="single"/>
        </w:rPr>
        <w:t>(About 12 tuples at the minimum)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80"/>
        <w:gridCol w:w="3081"/>
        <w:gridCol w:w="3081"/>
      </w:tblGrid>
      <w:tr w:rsidR="004E7184" w:rsidRPr="001C091D" w:rsidTr="001C091D">
        <w:tc>
          <w:tcPr>
            <w:tcW w:w="3080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Column Name</w:t>
            </w:r>
          </w:p>
        </w:tc>
        <w:tc>
          <w:tcPr>
            <w:tcW w:w="3081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Data Type</w:t>
            </w:r>
          </w:p>
        </w:tc>
        <w:tc>
          <w:tcPr>
            <w:tcW w:w="3081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  <w:rPr>
                <w:b/>
              </w:rPr>
            </w:pPr>
            <w:r w:rsidRPr="001C091D">
              <w:rPr>
                <w:b/>
              </w:rPr>
              <w:t>Constraint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match_id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Primary Key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oppteam_id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Reference Key  to Teams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player_id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Text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Primary Key and Reference Key  to Player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outStatus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Text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  <w:r w:rsidRPr="00F60993">
              <w:t>Out, not-out, DNB</w:t>
            </w: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ballfaced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F60993" w:rsidRDefault="004E7184" w:rsidP="00916F25">
            <w:pPr>
              <w:spacing w:after="0" w:line="240" w:lineRule="auto"/>
            </w:pP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runScored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overBowled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runConsumed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</w:tr>
      <w:tr w:rsidR="004E7184" w:rsidRPr="001C091D" w:rsidTr="001C091D">
        <w:tc>
          <w:tcPr>
            <w:tcW w:w="3080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wicketTaken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  <w:r w:rsidRPr="001C091D">
              <w:t>Numeric</w:t>
            </w:r>
          </w:p>
        </w:tc>
        <w:tc>
          <w:tcPr>
            <w:tcW w:w="3081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</w:tr>
    </w:tbl>
    <w:p w:rsidR="004E7184" w:rsidRDefault="004E7184"/>
    <w:p w:rsidR="004E7184" w:rsidRPr="000C1592" w:rsidRDefault="004E7184" w:rsidP="00BC61F0">
      <w:pPr>
        <w:rPr>
          <w:b/>
          <w:u w:val="single"/>
        </w:rPr>
      </w:pPr>
      <w:r w:rsidRPr="000C1592">
        <w:rPr>
          <w:b/>
          <w:u w:val="single"/>
        </w:rPr>
        <w:t>Queries :</w:t>
      </w:r>
    </w:p>
    <w:p w:rsidR="004E7184" w:rsidRPr="005729E9" w:rsidRDefault="004E7184" w:rsidP="00BC61F0">
      <w:pPr>
        <w:pStyle w:val="ListParagraph"/>
        <w:numPr>
          <w:ilvl w:val="0"/>
          <w:numId w:val="3"/>
        </w:numPr>
      </w:pPr>
      <w:r w:rsidRPr="005729E9">
        <w:t>List all the teams against which "</w:t>
      </w:r>
      <w:r>
        <w:t>Sourav Ganguly</w:t>
      </w:r>
      <w:r w:rsidRPr="005729E9">
        <w:t xml:space="preserve"> " played more than 10 matches.</w:t>
      </w:r>
    </w:p>
    <w:p w:rsidR="004E7184" w:rsidRPr="00486FA0" w:rsidRDefault="004E7184" w:rsidP="00BC61F0">
      <w:pPr>
        <w:pStyle w:val="ListParagraph"/>
        <w:numPr>
          <w:ilvl w:val="0"/>
          <w:numId w:val="3"/>
        </w:numPr>
        <w:rPr>
          <w:b/>
        </w:rPr>
      </w:pPr>
      <w:r>
        <w:t>Find number of century for "Sourav Ganguly " against "</w:t>
      </w:r>
      <w:smartTag w:uri="urn:schemas-microsoft-com:office:smarttags" w:element="country-region">
        <w:smartTag w:uri="urn:schemas-microsoft-com:office:smarttags" w:element="place">
          <w:r>
            <w:t>Australia</w:t>
          </w:r>
        </w:smartTag>
      </w:smartTag>
      <w:r>
        <w:t>".</w:t>
      </w:r>
    </w:p>
    <w:p w:rsidR="004E7184" w:rsidRPr="00540490" w:rsidRDefault="004E7184" w:rsidP="00BC61F0">
      <w:pPr>
        <w:pStyle w:val="ListParagraph"/>
        <w:numPr>
          <w:ilvl w:val="0"/>
          <w:numId w:val="3"/>
        </w:numPr>
        <w:rPr>
          <w:b/>
        </w:rPr>
      </w:pPr>
      <w:r>
        <w:t xml:space="preserve">How may matches won by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 xml:space="preserve"> under the captainship of "Mohd Azharuddin" against each team.</w:t>
      </w:r>
    </w:p>
    <w:p w:rsidR="004E7184" w:rsidRPr="00540490" w:rsidRDefault="004E7184" w:rsidP="00BC61F0">
      <w:pPr>
        <w:pStyle w:val="ListParagraph"/>
        <w:numPr>
          <w:ilvl w:val="0"/>
          <w:numId w:val="3"/>
        </w:numPr>
        <w:rPr>
          <w:b/>
        </w:rPr>
      </w:pPr>
      <w:r>
        <w:t>Find number of century for "Sachin Tendulkar" against each team.</w:t>
      </w:r>
    </w:p>
    <w:p w:rsidR="004E7184" w:rsidRPr="005A222D" w:rsidRDefault="004E7184" w:rsidP="00BC61F0">
      <w:pPr>
        <w:pStyle w:val="ListParagraph"/>
        <w:numPr>
          <w:ilvl w:val="0"/>
          <w:numId w:val="3"/>
        </w:numPr>
        <w:rPr>
          <w:b/>
        </w:rPr>
      </w:pPr>
      <w:r>
        <w:t>No. of Wickets taken by "Sourav Ganguly" in second innings at "</w:t>
      </w:r>
      <w:smartTag w:uri="urn:schemas-microsoft-com:office:smarttags" w:element="PlaceName">
        <w:smartTag w:uri="urn:schemas-microsoft-com:office:smarttags" w:element="place">
          <w:smartTag w:uri="urn:schemas-microsoft-com:office:smarttags" w:element="PlaceName">
            <w:r>
              <w:t>Eden</w:t>
            </w:r>
          </w:smartTag>
          <w:r>
            <w:t xml:space="preserve"> </w:t>
          </w:r>
          <w:smartTag w:uri="urn:schemas-microsoft-com:office:smarttags" w:element="PlaceType">
            <w:r>
              <w:t>Garden</w:t>
            </w:r>
          </w:smartTag>
        </w:smartTag>
      </w:smartTag>
      <w:r>
        <w:t>".</w:t>
      </w:r>
    </w:p>
    <w:p w:rsidR="004E7184" w:rsidRDefault="004E7184" w:rsidP="005A222D">
      <w:pPr>
        <w:pStyle w:val="ListParagraph"/>
        <w:numPr>
          <w:ilvl w:val="0"/>
          <w:numId w:val="3"/>
        </w:numPr>
      </w:pPr>
      <w:r>
        <w:t>Find Average "first inning" score in "Wankhede" stadium.</w:t>
      </w:r>
    </w:p>
    <w:p w:rsidR="004E7184" w:rsidRPr="005A222D" w:rsidRDefault="004E7184" w:rsidP="005A222D">
      <w:pPr>
        <w:pStyle w:val="ListParagraph"/>
        <w:numPr>
          <w:ilvl w:val="0"/>
          <w:numId w:val="3"/>
        </w:numPr>
      </w:pPr>
      <w:r>
        <w:t>How many times "</w:t>
      </w:r>
      <w:smartTag w:uri="urn:schemas-microsoft-com:office:smarttags" w:element="country-region">
        <w:smartTag w:uri="urn:schemas-microsoft-com:office:smarttags" w:element="place">
          <w:r>
            <w:t>Pakistan</w:t>
          </w:r>
        </w:smartTag>
      </w:smartTag>
      <w:r>
        <w:t xml:space="preserve">" get all out against each team. </w:t>
      </w:r>
    </w:p>
    <w:p w:rsidR="004E7184" w:rsidRPr="005729E9" w:rsidRDefault="004E7184" w:rsidP="00BC61F0">
      <w:pPr>
        <w:pStyle w:val="ListParagraph"/>
        <w:numPr>
          <w:ilvl w:val="0"/>
          <w:numId w:val="3"/>
        </w:numPr>
      </w:pPr>
      <w:r w:rsidRPr="005729E9">
        <w:t>Give Summary in form of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62"/>
        <w:gridCol w:w="2109"/>
        <w:gridCol w:w="2322"/>
        <w:gridCol w:w="1769"/>
      </w:tblGrid>
      <w:tr w:rsidR="004E7184" w:rsidRPr="001C091D" w:rsidTr="001C091D">
        <w:trPr>
          <w:trHeight w:val="257"/>
        </w:trPr>
        <w:tc>
          <w:tcPr>
            <w:tcW w:w="1762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</w:pPr>
            <w:r w:rsidRPr="001C091D">
              <w:t>Opp. Team</w:t>
            </w:r>
          </w:p>
        </w:tc>
        <w:tc>
          <w:tcPr>
            <w:tcW w:w="2109" w:type="dxa"/>
          </w:tcPr>
          <w:p w:rsidR="004E7184" w:rsidRPr="001C091D" w:rsidRDefault="004E7184" w:rsidP="001C091D">
            <w:pPr>
              <w:spacing w:after="0" w:line="240" w:lineRule="auto"/>
              <w:jc w:val="center"/>
            </w:pPr>
            <w:r w:rsidRPr="001C091D">
              <w:t>No. of Batsmen</w:t>
            </w:r>
          </w:p>
        </w:tc>
        <w:tc>
          <w:tcPr>
            <w:tcW w:w="2322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</w:pPr>
            <w:r w:rsidRPr="001C091D">
              <w:t>No. of Bowler</w:t>
            </w:r>
          </w:p>
        </w:tc>
        <w:tc>
          <w:tcPr>
            <w:tcW w:w="1769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</w:pPr>
            <w:r w:rsidRPr="001C091D">
              <w:t>No. of All-Rounder</w:t>
            </w:r>
          </w:p>
        </w:tc>
      </w:tr>
      <w:tr w:rsidR="004E7184" w:rsidRPr="001C091D" w:rsidTr="001C091D">
        <w:trPr>
          <w:trHeight w:val="257"/>
        </w:trPr>
        <w:tc>
          <w:tcPr>
            <w:tcW w:w="1762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  <w:tc>
          <w:tcPr>
            <w:tcW w:w="2109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  <w:tc>
          <w:tcPr>
            <w:tcW w:w="2322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  <w:tc>
          <w:tcPr>
            <w:tcW w:w="1769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</w:tr>
      <w:tr w:rsidR="004E7184" w:rsidRPr="001C091D" w:rsidTr="001C091D">
        <w:trPr>
          <w:trHeight w:val="268"/>
        </w:trPr>
        <w:tc>
          <w:tcPr>
            <w:tcW w:w="1762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  <w:tc>
          <w:tcPr>
            <w:tcW w:w="2109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  <w:tc>
          <w:tcPr>
            <w:tcW w:w="2322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  <w:tc>
          <w:tcPr>
            <w:tcW w:w="1769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</w:tr>
    </w:tbl>
    <w:p w:rsidR="004E7184" w:rsidRPr="00540490" w:rsidRDefault="004E7184" w:rsidP="005729E9">
      <w:pPr>
        <w:pStyle w:val="ListParagraph"/>
        <w:rPr>
          <w:b/>
        </w:rPr>
      </w:pPr>
    </w:p>
    <w:p w:rsidR="004E7184" w:rsidRPr="005A222D" w:rsidRDefault="004E7184" w:rsidP="00BC61F0">
      <w:pPr>
        <w:pStyle w:val="ListParagraph"/>
        <w:numPr>
          <w:ilvl w:val="0"/>
          <w:numId w:val="3"/>
        </w:numPr>
        <w:rPr>
          <w:b/>
        </w:rPr>
      </w:pPr>
      <w:r>
        <w:t>Give summary for "Rahul Dravid" in form of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62"/>
        <w:gridCol w:w="2109"/>
        <w:gridCol w:w="2322"/>
        <w:gridCol w:w="1769"/>
      </w:tblGrid>
      <w:tr w:rsidR="004E7184" w:rsidRPr="001C091D" w:rsidTr="001C091D">
        <w:trPr>
          <w:trHeight w:val="257"/>
        </w:trPr>
        <w:tc>
          <w:tcPr>
            <w:tcW w:w="1762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</w:pPr>
            <w:r w:rsidRPr="001C091D">
              <w:t>Opp. Team</w:t>
            </w:r>
          </w:p>
        </w:tc>
        <w:tc>
          <w:tcPr>
            <w:tcW w:w="2109" w:type="dxa"/>
          </w:tcPr>
          <w:p w:rsidR="004E7184" w:rsidRPr="001C091D" w:rsidRDefault="004E7184" w:rsidP="001C091D">
            <w:pPr>
              <w:spacing w:after="0" w:line="240" w:lineRule="auto"/>
              <w:jc w:val="center"/>
            </w:pPr>
            <w:r w:rsidRPr="001C091D">
              <w:t>Out</w:t>
            </w:r>
          </w:p>
        </w:tc>
        <w:tc>
          <w:tcPr>
            <w:tcW w:w="2322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</w:pPr>
            <w:r w:rsidRPr="001C091D">
              <w:t>Not-Out</w:t>
            </w:r>
          </w:p>
        </w:tc>
        <w:tc>
          <w:tcPr>
            <w:tcW w:w="1769" w:type="dxa"/>
            <w:vAlign w:val="center"/>
          </w:tcPr>
          <w:p w:rsidR="004E7184" w:rsidRPr="001C091D" w:rsidRDefault="004E7184" w:rsidP="001C091D">
            <w:pPr>
              <w:spacing w:after="0" w:line="240" w:lineRule="auto"/>
              <w:jc w:val="center"/>
            </w:pPr>
            <w:r w:rsidRPr="001C091D">
              <w:t>DNB</w:t>
            </w:r>
          </w:p>
        </w:tc>
      </w:tr>
      <w:tr w:rsidR="004E7184" w:rsidRPr="001C091D" w:rsidTr="001C091D">
        <w:trPr>
          <w:trHeight w:val="257"/>
        </w:trPr>
        <w:tc>
          <w:tcPr>
            <w:tcW w:w="1762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  <w:tc>
          <w:tcPr>
            <w:tcW w:w="2109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  <w:tc>
          <w:tcPr>
            <w:tcW w:w="2322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  <w:tc>
          <w:tcPr>
            <w:tcW w:w="1769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</w:tr>
      <w:tr w:rsidR="004E7184" w:rsidRPr="001C091D" w:rsidTr="001C091D">
        <w:trPr>
          <w:trHeight w:val="268"/>
        </w:trPr>
        <w:tc>
          <w:tcPr>
            <w:tcW w:w="1762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  <w:tc>
          <w:tcPr>
            <w:tcW w:w="2109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  <w:tc>
          <w:tcPr>
            <w:tcW w:w="2322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  <w:tc>
          <w:tcPr>
            <w:tcW w:w="1769" w:type="dxa"/>
          </w:tcPr>
          <w:p w:rsidR="004E7184" w:rsidRPr="001C091D" w:rsidRDefault="004E7184" w:rsidP="001C091D">
            <w:pPr>
              <w:spacing w:after="0" w:line="240" w:lineRule="auto"/>
            </w:pPr>
          </w:p>
        </w:tc>
      </w:tr>
    </w:tbl>
    <w:p w:rsidR="004E7184" w:rsidRDefault="004E7184" w:rsidP="00BC61F0">
      <w:pPr>
        <w:pStyle w:val="ListParagraph"/>
        <w:rPr>
          <w:b/>
        </w:rPr>
      </w:pPr>
    </w:p>
    <w:sectPr w:rsidR="004E7184" w:rsidSect="00BA7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2123"/>
    <w:multiLevelType w:val="hybridMultilevel"/>
    <w:tmpl w:val="086A290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99B263C"/>
    <w:multiLevelType w:val="hybridMultilevel"/>
    <w:tmpl w:val="1D70D002"/>
    <w:lvl w:ilvl="0" w:tplc="8CE0F176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8F6307F"/>
    <w:multiLevelType w:val="hybridMultilevel"/>
    <w:tmpl w:val="086A290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4E82BD4"/>
    <w:multiLevelType w:val="hybridMultilevel"/>
    <w:tmpl w:val="3AC29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50807E81"/>
    <w:multiLevelType w:val="hybridMultilevel"/>
    <w:tmpl w:val="00A87DEA"/>
    <w:lvl w:ilvl="0" w:tplc="40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1F0C"/>
    <w:rsid w:val="000411E8"/>
    <w:rsid w:val="000C1592"/>
    <w:rsid w:val="00140E11"/>
    <w:rsid w:val="00192E0E"/>
    <w:rsid w:val="001A4F8F"/>
    <w:rsid w:val="001B0DD4"/>
    <w:rsid w:val="001B1964"/>
    <w:rsid w:val="001B54D8"/>
    <w:rsid w:val="001B5AC6"/>
    <w:rsid w:val="001C091D"/>
    <w:rsid w:val="001C39AA"/>
    <w:rsid w:val="00486FA0"/>
    <w:rsid w:val="004E7184"/>
    <w:rsid w:val="004F47B1"/>
    <w:rsid w:val="00540490"/>
    <w:rsid w:val="005706A4"/>
    <w:rsid w:val="005729E9"/>
    <w:rsid w:val="005A222D"/>
    <w:rsid w:val="005D0BAD"/>
    <w:rsid w:val="00625E01"/>
    <w:rsid w:val="00664CEF"/>
    <w:rsid w:val="006D2D37"/>
    <w:rsid w:val="006D394C"/>
    <w:rsid w:val="007719CC"/>
    <w:rsid w:val="007876B5"/>
    <w:rsid w:val="00792C0A"/>
    <w:rsid w:val="007F3D6F"/>
    <w:rsid w:val="00824D92"/>
    <w:rsid w:val="008333D6"/>
    <w:rsid w:val="008E187A"/>
    <w:rsid w:val="00916F25"/>
    <w:rsid w:val="00A12390"/>
    <w:rsid w:val="00A62303"/>
    <w:rsid w:val="00B53F3F"/>
    <w:rsid w:val="00B65CFE"/>
    <w:rsid w:val="00B8476C"/>
    <w:rsid w:val="00BA7B81"/>
    <w:rsid w:val="00BC61F0"/>
    <w:rsid w:val="00BD62FF"/>
    <w:rsid w:val="00C530AD"/>
    <w:rsid w:val="00C80EDB"/>
    <w:rsid w:val="00CE525A"/>
    <w:rsid w:val="00D05B81"/>
    <w:rsid w:val="00D51F0C"/>
    <w:rsid w:val="00E602E6"/>
    <w:rsid w:val="00EE4545"/>
    <w:rsid w:val="00F60993"/>
    <w:rsid w:val="00FF0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81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51F0C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CE52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108</TotalTime>
  <Pages>2</Pages>
  <Words>380</Words>
  <Characters>2167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Jaiswal</dc:creator>
  <cp:keywords/>
  <dc:description/>
  <cp:lastModifiedBy>Merck</cp:lastModifiedBy>
  <cp:revision>23</cp:revision>
  <dcterms:created xsi:type="dcterms:W3CDTF">2012-10-11T05:45:00Z</dcterms:created>
  <dcterms:modified xsi:type="dcterms:W3CDTF">2013-10-09T16:33:00Z</dcterms:modified>
</cp:coreProperties>
</file>