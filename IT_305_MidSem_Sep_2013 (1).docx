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4F2" w:rsidRPr="00F557F1" w:rsidRDefault="00DB64F2" w:rsidP="003105D2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F557F1">
        <w:rPr>
          <w:rFonts w:ascii="Times New Roman" w:hAnsi="Times New Roman"/>
          <w:b/>
          <w:sz w:val="28"/>
          <w:szCs w:val="28"/>
          <w:u w:val="single"/>
        </w:rPr>
        <w:t>Database Lab Test – Sept-1-2013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– (2 pm to 4 pm)</w:t>
      </w:r>
    </w:p>
    <w:p w:rsidR="00DB64F2" w:rsidRPr="00A217F1" w:rsidRDefault="00DB64F2" w:rsidP="00A217F1">
      <w:pPr>
        <w:rPr>
          <w:rFonts w:ascii="Times New Roman" w:hAnsi="Times New Roman"/>
          <w:b/>
          <w:sz w:val="28"/>
          <w:szCs w:val="28"/>
          <w:u w:val="single"/>
        </w:rPr>
      </w:pPr>
      <w:r w:rsidRPr="00A217F1">
        <w:rPr>
          <w:rFonts w:ascii="Times New Roman" w:hAnsi="Times New Roman"/>
          <w:b/>
          <w:sz w:val="28"/>
          <w:szCs w:val="28"/>
          <w:u w:val="single"/>
        </w:rPr>
        <w:t>Given Schema</w:t>
      </w:r>
    </w:p>
    <w:p w:rsidR="00DB64F2" w:rsidRDefault="00DB64F2" w:rsidP="00A217F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Create the below Schema which includes Student, Branch, Company and Placed (2 marks each)</w:t>
      </w:r>
    </w:p>
    <w:p w:rsidR="00DB64F2" w:rsidRPr="00F70F8B" w:rsidRDefault="00DB64F2">
      <w:pPr>
        <w:rPr>
          <w:rFonts w:ascii="Times New Roman" w:hAnsi="Times New Roman"/>
          <w:b/>
          <w:sz w:val="28"/>
          <w:szCs w:val="28"/>
          <w:u w:val="single"/>
        </w:rPr>
      </w:pPr>
      <w:r w:rsidRPr="00F70F8B">
        <w:rPr>
          <w:rFonts w:ascii="Times New Roman" w:hAnsi="Times New Roman"/>
          <w:b/>
          <w:sz w:val="28"/>
          <w:szCs w:val="28"/>
          <w:u w:val="single"/>
        </w:rPr>
        <w:t>Student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(Student details)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80"/>
        <w:gridCol w:w="3081"/>
        <w:gridCol w:w="3081"/>
      </w:tblGrid>
      <w:tr w:rsidR="00DB64F2" w:rsidRPr="00F557F1" w:rsidTr="006A31D0">
        <w:tc>
          <w:tcPr>
            <w:tcW w:w="3080" w:type="dxa"/>
            <w:vAlign w:val="center"/>
          </w:tcPr>
          <w:p w:rsidR="00DB64F2" w:rsidRPr="00F557F1" w:rsidRDefault="00DB64F2" w:rsidP="006A31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557F1">
              <w:rPr>
                <w:rFonts w:ascii="Times New Roman" w:hAnsi="Times New Roman"/>
                <w:b/>
                <w:sz w:val="28"/>
                <w:szCs w:val="28"/>
              </w:rPr>
              <w:t>Column Name</w:t>
            </w:r>
          </w:p>
        </w:tc>
        <w:tc>
          <w:tcPr>
            <w:tcW w:w="3081" w:type="dxa"/>
            <w:vAlign w:val="center"/>
          </w:tcPr>
          <w:p w:rsidR="00DB64F2" w:rsidRPr="00F557F1" w:rsidRDefault="00DB64F2" w:rsidP="006A31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557F1">
              <w:rPr>
                <w:rFonts w:ascii="Times New Roman" w:hAnsi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081" w:type="dxa"/>
            <w:vAlign w:val="center"/>
          </w:tcPr>
          <w:p w:rsidR="00DB64F2" w:rsidRPr="00F557F1" w:rsidRDefault="00DB64F2" w:rsidP="006A31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557F1">
              <w:rPr>
                <w:rFonts w:ascii="Times New Roman" w:hAnsi="Times New Roman"/>
                <w:b/>
                <w:sz w:val="28"/>
                <w:szCs w:val="28"/>
              </w:rPr>
              <w:t>Constraint</w:t>
            </w:r>
          </w:p>
        </w:tc>
      </w:tr>
      <w:tr w:rsidR="00DB64F2" w:rsidRPr="00F557F1" w:rsidTr="006A31D0">
        <w:tc>
          <w:tcPr>
            <w:tcW w:w="3080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student_id</w:t>
            </w:r>
          </w:p>
        </w:tc>
        <w:tc>
          <w:tcPr>
            <w:tcW w:w="3081" w:type="dxa"/>
          </w:tcPr>
          <w:p w:rsidR="00DB64F2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Format (01IT001-01IT999)</w:t>
            </w:r>
          </w:p>
        </w:tc>
        <w:tc>
          <w:tcPr>
            <w:tcW w:w="30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Primary Key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557F1">
              <w:rPr>
                <w:rFonts w:ascii="Times New Roman" w:hAnsi="Times New Roman"/>
                <w:sz w:val="28"/>
                <w:szCs w:val="28"/>
              </w:rPr>
              <w:t xml:space="preserve">and </w:t>
            </w:r>
            <w:r>
              <w:rPr>
                <w:rFonts w:ascii="Times New Roman" w:hAnsi="Times New Roman"/>
                <w:sz w:val="28"/>
                <w:szCs w:val="28"/>
              </w:rPr>
              <w:t>Foreign</w:t>
            </w:r>
            <w:r w:rsidRPr="00F557F1">
              <w:rPr>
                <w:rFonts w:ascii="Times New Roman" w:hAnsi="Times New Roman"/>
                <w:sz w:val="28"/>
                <w:szCs w:val="28"/>
              </w:rPr>
              <w:t xml:space="preserve"> key to Placed</w:t>
            </w:r>
          </w:p>
        </w:tc>
      </w:tr>
      <w:tr w:rsidR="00DB64F2" w:rsidRPr="00F557F1" w:rsidTr="006A31D0">
        <w:tc>
          <w:tcPr>
            <w:tcW w:w="3080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student_name</w:t>
            </w:r>
          </w:p>
        </w:tc>
        <w:tc>
          <w:tcPr>
            <w:tcW w:w="30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30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DB64F2" w:rsidRPr="00F557F1" w:rsidTr="006A31D0">
        <w:tc>
          <w:tcPr>
            <w:tcW w:w="3080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branch_id</w:t>
            </w:r>
          </w:p>
        </w:tc>
        <w:tc>
          <w:tcPr>
            <w:tcW w:w="30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30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Not NULL</w:t>
            </w:r>
            <w:r>
              <w:rPr>
                <w:rFonts w:ascii="Times New Roman" w:hAnsi="Times New Roman"/>
                <w:sz w:val="28"/>
                <w:szCs w:val="28"/>
              </w:rPr>
              <w:t>, Foreign Key</w:t>
            </w:r>
          </w:p>
        </w:tc>
      </w:tr>
    </w:tbl>
    <w:p w:rsidR="00DB64F2" w:rsidRPr="00F557F1" w:rsidRDefault="00DB64F2">
      <w:pPr>
        <w:rPr>
          <w:rFonts w:ascii="Times New Roman" w:hAnsi="Times New Roman"/>
          <w:b/>
          <w:sz w:val="28"/>
          <w:szCs w:val="28"/>
        </w:rPr>
      </w:pPr>
    </w:p>
    <w:p w:rsidR="00DB64F2" w:rsidRPr="00F70F8B" w:rsidRDefault="00DB64F2">
      <w:pPr>
        <w:rPr>
          <w:rFonts w:ascii="Times New Roman" w:hAnsi="Times New Roman"/>
          <w:b/>
          <w:sz w:val="28"/>
          <w:szCs w:val="28"/>
          <w:u w:val="single"/>
        </w:rPr>
      </w:pPr>
      <w:r w:rsidRPr="00F70F8B">
        <w:rPr>
          <w:rFonts w:ascii="Times New Roman" w:hAnsi="Times New Roman"/>
          <w:b/>
          <w:sz w:val="28"/>
          <w:szCs w:val="28"/>
          <w:u w:val="single"/>
        </w:rPr>
        <w:t>Branch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(Branch details)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80"/>
        <w:gridCol w:w="1281"/>
        <w:gridCol w:w="4881"/>
      </w:tblGrid>
      <w:tr w:rsidR="00DB64F2" w:rsidRPr="00F557F1" w:rsidTr="006A31D0">
        <w:tc>
          <w:tcPr>
            <w:tcW w:w="3080" w:type="dxa"/>
            <w:vAlign w:val="center"/>
          </w:tcPr>
          <w:p w:rsidR="00DB64F2" w:rsidRPr="00F557F1" w:rsidRDefault="00DB64F2" w:rsidP="006A31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557F1">
              <w:rPr>
                <w:rFonts w:ascii="Times New Roman" w:hAnsi="Times New Roman"/>
                <w:b/>
                <w:sz w:val="28"/>
                <w:szCs w:val="28"/>
              </w:rPr>
              <w:t>Column Name</w:t>
            </w:r>
          </w:p>
        </w:tc>
        <w:tc>
          <w:tcPr>
            <w:tcW w:w="1281" w:type="dxa"/>
            <w:vAlign w:val="center"/>
          </w:tcPr>
          <w:p w:rsidR="00DB64F2" w:rsidRPr="00F557F1" w:rsidRDefault="00DB64F2" w:rsidP="006A31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557F1">
              <w:rPr>
                <w:rFonts w:ascii="Times New Roman" w:hAnsi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4881" w:type="dxa"/>
            <w:vAlign w:val="center"/>
          </w:tcPr>
          <w:p w:rsidR="00DB64F2" w:rsidRPr="00F557F1" w:rsidRDefault="00DB64F2" w:rsidP="006A31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557F1">
              <w:rPr>
                <w:rFonts w:ascii="Times New Roman" w:hAnsi="Times New Roman"/>
                <w:b/>
                <w:sz w:val="28"/>
                <w:szCs w:val="28"/>
              </w:rPr>
              <w:t>Constraint</w:t>
            </w:r>
          </w:p>
        </w:tc>
      </w:tr>
      <w:tr w:rsidR="00DB64F2" w:rsidRPr="00F557F1" w:rsidTr="006A31D0">
        <w:tc>
          <w:tcPr>
            <w:tcW w:w="3080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branch_id</w:t>
            </w:r>
          </w:p>
        </w:tc>
        <w:tc>
          <w:tcPr>
            <w:tcW w:w="12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48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Primary Key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and Foreign Key to Student</w:t>
            </w:r>
          </w:p>
        </w:tc>
      </w:tr>
      <w:tr w:rsidR="00DB64F2" w:rsidRPr="00F557F1" w:rsidTr="006A31D0">
        <w:tc>
          <w:tcPr>
            <w:tcW w:w="3080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branch_name</w:t>
            </w:r>
          </w:p>
        </w:tc>
        <w:tc>
          <w:tcPr>
            <w:tcW w:w="12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48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</w:tbl>
    <w:p w:rsidR="00DB64F2" w:rsidRPr="00F557F1" w:rsidRDefault="00DB64F2">
      <w:pPr>
        <w:rPr>
          <w:rFonts w:ascii="Times New Roman" w:hAnsi="Times New Roman"/>
          <w:b/>
          <w:sz w:val="28"/>
          <w:szCs w:val="28"/>
        </w:rPr>
      </w:pPr>
    </w:p>
    <w:p w:rsidR="00DB64F2" w:rsidRPr="00F70F8B" w:rsidRDefault="00DB64F2">
      <w:pPr>
        <w:rPr>
          <w:rFonts w:ascii="Times New Roman" w:hAnsi="Times New Roman"/>
          <w:b/>
          <w:sz w:val="28"/>
          <w:szCs w:val="28"/>
          <w:u w:val="single"/>
        </w:rPr>
      </w:pPr>
      <w:r w:rsidRPr="00F70F8B">
        <w:rPr>
          <w:rFonts w:ascii="Times New Roman" w:hAnsi="Times New Roman"/>
          <w:b/>
          <w:sz w:val="28"/>
          <w:szCs w:val="28"/>
          <w:u w:val="single"/>
        </w:rPr>
        <w:t>Company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(Company details)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80"/>
        <w:gridCol w:w="1281"/>
        <w:gridCol w:w="4881"/>
      </w:tblGrid>
      <w:tr w:rsidR="00DB64F2" w:rsidRPr="00F557F1" w:rsidTr="006A31D0">
        <w:tc>
          <w:tcPr>
            <w:tcW w:w="3080" w:type="dxa"/>
            <w:vAlign w:val="center"/>
          </w:tcPr>
          <w:p w:rsidR="00DB64F2" w:rsidRPr="00F557F1" w:rsidRDefault="00DB64F2" w:rsidP="006A31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557F1">
              <w:rPr>
                <w:rFonts w:ascii="Times New Roman" w:hAnsi="Times New Roman"/>
                <w:b/>
                <w:sz w:val="28"/>
                <w:szCs w:val="28"/>
              </w:rPr>
              <w:t>Column Name</w:t>
            </w:r>
          </w:p>
        </w:tc>
        <w:tc>
          <w:tcPr>
            <w:tcW w:w="1281" w:type="dxa"/>
            <w:vAlign w:val="center"/>
          </w:tcPr>
          <w:p w:rsidR="00DB64F2" w:rsidRPr="00F557F1" w:rsidRDefault="00DB64F2" w:rsidP="006A31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557F1">
              <w:rPr>
                <w:rFonts w:ascii="Times New Roman" w:hAnsi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4881" w:type="dxa"/>
            <w:vAlign w:val="center"/>
          </w:tcPr>
          <w:p w:rsidR="00DB64F2" w:rsidRPr="00F557F1" w:rsidRDefault="00DB64F2" w:rsidP="006A31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557F1">
              <w:rPr>
                <w:rFonts w:ascii="Times New Roman" w:hAnsi="Times New Roman"/>
                <w:b/>
                <w:sz w:val="28"/>
                <w:szCs w:val="28"/>
              </w:rPr>
              <w:t>Constraint</w:t>
            </w:r>
          </w:p>
        </w:tc>
      </w:tr>
      <w:tr w:rsidR="00DB64F2" w:rsidRPr="00F557F1" w:rsidTr="006A31D0">
        <w:tc>
          <w:tcPr>
            <w:tcW w:w="3080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company_id</w:t>
            </w:r>
          </w:p>
        </w:tc>
        <w:tc>
          <w:tcPr>
            <w:tcW w:w="12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Numeric</w:t>
            </w:r>
          </w:p>
        </w:tc>
        <w:tc>
          <w:tcPr>
            <w:tcW w:w="48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 xml:space="preserve">Primary Key and </w:t>
            </w:r>
            <w:r>
              <w:rPr>
                <w:rFonts w:ascii="Times New Roman" w:hAnsi="Times New Roman"/>
                <w:sz w:val="28"/>
                <w:szCs w:val="28"/>
              </w:rPr>
              <w:t>Foreign</w:t>
            </w:r>
            <w:r w:rsidRPr="00F557F1">
              <w:rPr>
                <w:rFonts w:ascii="Times New Roman" w:hAnsi="Times New Roman"/>
                <w:sz w:val="28"/>
                <w:szCs w:val="28"/>
              </w:rPr>
              <w:t xml:space="preserve"> key to Placed</w:t>
            </w:r>
          </w:p>
        </w:tc>
      </w:tr>
      <w:tr w:rsidR="00DB64F2" w:rsidRPr="00F557F1" w:rsidTr="006A31D0">
        <w:tc>
          <w:tcPr>
            <w:tcW w:w="3080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Company_name</w:t>
            </w:r>
          </w:p>
        </w:tc>
        <w:tc>
          <w:tcPr>
            <w:tcW w:w="12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varchar</w:t>
            </w:r>
          </w:p>
        </w:tc>
        <w:tc>
          <w:tcPr>
            <w:tcW w:w="48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DB64F2" w:rsidRPr="00F557F1" w:rsidTr="006A31D0">
        <w:tc>
          <w:tcPr>
            <w:tcW w:w="3080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Package</w:t>
            </w:r>
          </w:p>
        </w:tc>
        <w:tc>
          <w:tcPr>
            <w:tcW w:w="12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Numeric</w:t>
            </w:r>
          </w:p>
        </w:tc>
        <w:tc>
          <w:tcPr>
            <w:tcW w:w="48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 xml:space="preserve">Not Null </w:t>
            </w:r>
          </w:p>
        </w:tc>
      </w:tr>
    </w:tbl>
    <w:p w:rsidR="00DB64F2" w:rsidRPr="00F557F1" w:rsidRDefault="00DB64F2">
      <w:pPr>
        <w:rPr>
          <w:rFonts w:ascii="Times New Roman" w:hAnsi="Times New Roman"/>
          <w:b/>
          <w:sz w:val="28"/>
          <w:szCs w:val="28"/>
        </w:rPr>
      </w:pPr>
    </w:p>
    <w:p w:rsidR="00DB64F2" w:rsidRPr="00F70F8B" w:rsidRDefault="00DB64F2">
      <w:pPr>
        <w:rPr>
          <w:rFonts w:ascii="Times New Roman" w:hAnsi="Times New Roman"/>
          <w:b/>
          <w:sz w:val="28"/>
          <w:szCs w:val="28"/>
          <w:u w:val="single"/>
        </w:rPr>
      </w:pPr>
      <w:r w:rsidRPr="00F70F8B">
        <w:rPr>
          <w:rFonts w:ascii="Times New Roman" w:hAnsi="Times New Roman"/>
          <w:b/>
          <w:sz w:val="28"/>
          <w:szCs w:val="28"/>
          <w:u w:val="single"/>
        </w:rPr>
        <w:t>Placed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(Contains Students who are placed)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80"/>
        <w:gridCol w:w="3081"/>
        <w:gridCol w:w="3081"/>
      </w:tblGrid>
      <w:tr w:rsidR="00DB64F2" w:rsidRPr="00F557F1" w:rsidTr="006A31D0">
        <w:tc>
          <w:tcPr>
            <w:tcW w:w="3080" w:type="dxa"/>
            <w:vAlign w:val="center"/>
          </w:tcPr>
          <w:p w:rsidR="00DB64F2" w:rsidRPr="00F557F1" w:rsidRDefault="00DB64F2" w:rsidP="006A31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557F1">
              <w:rPr>
                <w:rFonts w:ascii="Times New Roman" w:hAnsi="Times New Roman"/>
                <w:b/>
                <w:sz w:val="28"/>
                <w:szCs w:val="28"/>
              </w:rPr>
              <w:t>Column Name</w:t>
            </w:r>
          </w:p>
        </w:tc>
        <w:tc>
          <w:tcPr>
            <w:tcW w:w="3081" w:type="dxa"/>
            <w:vAlign w:val="center"/>
          </w:tcPr>
          <w:p w:rsidR="00DB64F2" w:rsidRPr="00F557F1" w:rsidRDefault="00DB64F2" w:rsidP="006A31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557F1">
              <w:rPr>
                <w:rFonts w:ascii="Times New Roman" w:hAnsi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081" w:type="dxa"/>
            <w:vAlign w:val="center"/>
          </w:tcPr>
          <w:p w:rsidR="00DB64F2" w:rsidRPr="00F557F1" w:rsidRDefault="00DB64F2" w:rsidP="006A31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557F1">
              <w:rPr>
                <w:rFonts w:ascii="Times New Roman" w:hAnsi="Times New Roman"/>
                <w:b/>
                <w:sz w:val="28"/>
                <w:szCs w:val="28"/>
              </w:rPr>
              <w:t>Constraint</w:t>
            </w:r>
          </w:p>
        </w:tc>
      </w:tr>
      <w:tr w:rsidR="00DB64F2" w:rsidRPr="00F557F1" w:rsidTr="006A31D0">
        <w:tc>
          <w:tcPr>
            <w:tcW w:w="3080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student_id</w:t>
            </w:r>
          </w:p>
        </w:tc>
        <w:tc>
          <w:tcPr>
            <w:tcW w:w="30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Numeric</w:t>
            </w:r>
          </w:p>
        </w:tc>
        <w:tc>
          <w:tcPr>
            <w:tcW w:w="30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Foreign</w:t>
            </w:r>
            <w:r w:rsidRPr="00F557F1">
              <w:rPr>
                <w:rFonts w:ascii="Times New Roman" w:hAnsi="Times New Roman"/>
                <w:sz w:val="28"/>
                <w:szCs w:val="28"/>
              </w:rPr>
              <w:t xml:space="preserve"> Key</w:t>
            </w:r>
          </w:p>
        </w:tc>
      </w:tr>
      <w:tr w:rsidR="00DB64F2" w:rsidRPr="00F557F1" w:rsidTr="006A31D0">
        <w:tc>
          <w:tcPr>
            <w:tcW w:w="3080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company_id</w:t>
            </w:r>
          </w:p>
        </w:tc>
        <w:tc>
          <w:tcPr>
            <w:tcW w:w="30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57F1">
              <w:rPr>
                <w:rFonts w:ascii="Times New Roman" w:hAnsi="Times New Roman"/>
                <w:sz w:val="28"/>
                <w:szCs w:val="28"/>
              </w:rPr>
              <w:t>Numeric</w:t>
            </w:r>
          </w:p>
        </w:tc>
        <w:tc>
          <w:tcPr>
            <w:tcW w:w="30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Foreign</w:t>
            </w:r>
            <w:r w:rsidRPr="00F557F1">
              <w:rPr>
                <w:rFonts w:ascii="Times New Roman" w:hAnsi="Times New Roman"/>
                <w:sz w:val="28"/>
                <w:szCs w:val="28"/>
              </w:rPr>
              <w:t xml:space="preserve"> Key</w:t>
            </w:r>
          </w:p>
        </w:tc>
      </w:tr>
      <w:tr w:rsidR="00DB64F2" w:rsidRPr="00F557F1" w:rsidTr="006A31D0">
        <w:tc>
          <w:tcPr>
            <w:tcW w:w="3080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Date_Placed</w:t>
            </w:r>
          </w:p>
        </w:tc>
        <w:tc>
          <w:tcPr>
            <w:tcW w:w="3081" w:type="dxa"/>
          </w:tcPr>
          <w:p w:rsidR="00DB64F2" w:rsidRPr="00F557F1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3081" w:type="dxa"/>
          </w:tcPr>
          <w:p w:rsidR="00DB64F2" w:rsidRDefault="00DB64F2" w:rsidP="006A31D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Default (Sysdate)</w:t>
            </w:r>
          </w:p>
        </w:tc>
      </w:tr>
    </w:tbl>
    <w:p w:rsidR="00DB64F2" w:rsidRDefault="00DB64F2">
      <w:pPr>
        <w:rPr>
          <w:rFonts w:ascii="Times New Roman" w:hAnsi="Times New Roman"/>
          <w:sz w:val="28"/>
          <w:szCs w:val="28"/>
        </w:rPr>
      </w:pPr>
    </w:p>
    <w:p w:rsidR="00DB64F2" w:rsidRPr="00F557F1" w:rsidRDefault="00DB64F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B64F2" w:rsidRPr="00DF1028" w:rsidRDefault="00DB64F2">
      <w:pPr>
        <w:rPr>
          <w:rFonts w:ascii="Times New Roman" w:hAnsi="Times New Roman"/>
          <w:b/>
          <w:bCs/>
          <w:sz w:val="28"/>
          <w:szCs w:val="28"/>
        </w:rPr>
      </w:pPr>
      <w:r w:rsidRPr="00DF1028">
        <w:rPr>
          <w:rFonts w:ascii="Times New Roman" w:hAnsi="Times New Roman"/>
          <w:b/>
          <w:bCs/>
          <w:sz w:val="28"/>
          <w:szCs w:val="28"/>
        </w:rPr>
        <w:t>Ins</w:t>
      </w:r>
      <w:r>
        <w:rPr>
          <w:rFonts w:ascii="Times New Roman" w:hAnsi="Times New Roman"/>
          <w:b/>
          <w:bCs/>
          <w:sz w:val="28"/>
          <w:szCs w:val="28"/>
        </w:rPr>
        <w:t>tructions to be followed while i</w:t>
      </w:r>
      <w:r w:rsidRPr="00DF1028">
        <w:rPr>
          <w:rFonts w:ascii="Times New Roman" w:hAnsi="Times New Roman"/>
          <w:b/>
          <w:bCs/>
          <w:sz w:val="28"/>
          <w:szCs w:val="28"/>
        </w:rPr>
        <w:t xml:space="preserve">nserting data into tables : </w:t>
      </w:r>
      <w:r>
        <w:rPr>
          <w:rFonts w:ascii="Times New Roman" w:hAnsi="Times New Roman"/>
          <w:b/>
          <w:bCs/>
          <w:sz w:val="28"/>
          <w:szCs w:val="28"/>
        </w:rPr>
        <w:t>(2 marks each)</w:t>
      </w:r>
    </w:p>
    <w:p w:rsidR="00DB64F2" w:rsidRPr="00F557F1" w:rsidRDefault="00DB64F2" w:rsidP="00531C9E">
      <w:pPr>
        <w:rPr>
          <w:rFonts w:ascii="Times New Roman" w:hAnsi="Times New Roman"/>
          <w:sz w:val="28"/>
          <w:szCs w:val="28"/>
        </w:rPr>
      </w:pPr>
      <w:r w:rsidRPr="00F557F1">
        <w:rPr>
          <w:rFonts w:ascii="Times New Roman" w:hAnsi="Times New Roman"/>
          <w:sz w:val="28"/>
          <w:szCs w:val="28"/>
        </w:rPr>
        <w:t xml:space="preserve">Branch  table : </w:t>
      </w:r>
      <w:r>
        <w:rPr>
          <w:rFonts w:ascii="Times New Roman" w:hAnsi="Times New Roman"/>
          <w:sz w:val="28"/>
          <w:szCs w:val="28"/>
        </w:rPr>
        <w:t>Consider</w:t>
      </w:r>
      <w:r w:rsidRPr="00F557F1">
        <w:rPr>
          <w:rFonts w:ascii="Times New Roman" w:hAnsi="Times New Roman"/>
          <w:sz w:val="28"/>
          <w:szCs w:val="28"/>
        </w:rPr>
        <w:t xml:space="preserve"> only 2 departments</w:t>
      </w:r>
      <w:r>
        <w:rPr>
          <w:rFonts w:ascii="Times New Roman" w:hAnsi="Times New Roman"/>
          <w:sz w:val="28"/>
          <w:szCs w:val="28"/>
        </w:rPr>
        <w:t xml:space="preserve"> (i.e. CS</w:t>
      </w:r>
      <w:r w:rsidRPr="00F557F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57F1">
        <w:rPr>
          <w:rFonts w:ascii="Times New Roman" w:hAnsi="Times New Roman"/>
          <w:sz w:val="28"/>
          <w:szCs w:val="28"/>
        </w:rPr>
        <w:t>IT).</w:t>
      </w:r>
    </w:p>
    <w:p w:rsidR="00DB64F2" w:rsidRPr="00F557F1" w:rsidRDefault="00DB64F2" w:rsidP="00041584">
      <w:pPr>
        <w:rPr>
          <w:rFonts w:ascii="Times New Roman" w:hAnsi="Times New Roman"/>
          <w:sz w:val="28"/>
          <w:szCs w:val="28"/>
        </w:rPr>
      </w:pPr>
      <w:r w:rsidRPr="00F557F1">
        <w:rPr>
          <w:rFonts w:ascii="Times New Roman" w:hAnsi="Times New Roman"/>
          <w:sz w:val="28"/>
          <w:szCs w:val="28"/>
        </w:rPr>
        <w:t>Company tab</w:t>
      </w:r>
      <w:r>
        <w:rPr>
          <w:rFonts w:ascii="Times New Roman" w:hAnsi="Times New Roman"/>
          <w:sz w:val="28"/>
          <w:szCs w:val="28"/>
        </w:rPr>
        <w:t>le: Insert at least 4 company's</w:t>
      </w:r>
      <w:r w:rsidRPr="00F557F1">
        <w:rPr>
          <w:rFonts w:ascii="Times New Roman" w:hAnsi="Times New Roman"/>
          <w:sz w:val="28"/>
          <w:szCs w:val="28"/>
        </w:rPr>
        <w:t xml:space="preserve"> details.</w:t>
      </w:r>
      <w:r>
        <w:rPr>
          <w:rFonts w:ascii="Times New Roman" w:hAnsi="Times New Roman"/>
          <w:sz w:val="28"/>
          <w:szCs w:val="28"/>
        </w:rPr>
        <w:t xml:space="preserve"> Note that tuples for the companies Yahoo, Microsoft, Oracle, Google must be inserted as there are queries for those companies.</w:t>
      </w:r>
    </w:p>
    <w:p w:rsidR="00DB64F2" w:rsidRPr="00F557F1" w:rsidRDefault="00DB64F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Student table</w:t>
      </w:r>
      <w:r w:rsidRPr="00F557F1">
        <w:rPr>
          <w:rFonts w:ascii="Times New Roman" w:hAnsi="Times New Roman"/>
          <w:sz w:val="28"/>
          <w:szCs w:val="28"/>
        </w:rPr>
        <w:t>: Insert at least 4 student</w:t>
      </w:r>
      <w:r>
        <w:rPr>
          <w:rFonts w:ascii="Times New Roman" w:hAnsi="Times New Roman"/>
          <w:sz w:val="28"/>
          <w:szCs w:val="28"/>
        </w:rPr>
        <w:t>'</w:t>
      </w:r>
      <w:r w:rsidRPr="00F557F1">
        <w:rPr>
          <w:rFonts w:ascii="Times New Roman" w:hAnsi="Times New Roman"/>
          <w:sz w:val="28"/>
          <w:szCs w:val="28"/>
        </w:rPr>
        <w:t>s details from each branch.</w:t>
      </w:r>
    </w:p>
    <w:p w:rsidR="00DB64F2" w:rsidRPr="00F557F1" w:rsidRDefault="00DB64F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Placed table: I</w:t>
      </w:r>
      <w:r w:rsidRPr="00F557F1">
        <w:rPr>
          <w:rFonts w:ascii="Times New Roman" w:hAnsi="Times New Roman"/>
          <w:sz w:val="28"/>
          <w:szCs w:val="28"/>
        </w:rPr>
        <w:t>nsert 6 rows and at least one student should be placed in 2 companies.</w:t>
      </w:r>
    </w:p>
    <w:p w:rsidR="00DB64F2" w:rsidRDefault="00DB64F2" w:rsidP="006C76B8">
      <w:pPr>
        <w:rPr>
          <w:rFonts w:ascii="Times New Roman" w:hAnsi="Times New Roman"/>
          <w:sz w:val="28"/>
          <w:szCs w:val="28"/>
        </w:rPr>
      </w:pPr>
      <w:r w:rsidRPr="00F557F1">
        <w:rPr>
          <w:rFonts w:ascii="Times New Roman" w:hAnsi="Times New Roman"/>
          <w:sz w:val="28"/>
          <w:szCs w:val="28"/>
        </w:rPr>
        <w:t>Ensure that there is at least one student who is not placed in any company.</w:t>
      </w:r>
    </w:p>
    <w:p w:rsidR="00DB64F2" w:rsidRPr="00F557F1" w:rsidRDefault="00DB64F2">
      <w:pPr>
        <w:rPr>
          <w:rFonts w:ascii="Times New Roman" w:hAnsi="Times New Roman"/>
          <w:b/>
          <w:sz w:val="28"/>
          <w:szCs w:val="28"/>
        </w:rPr>
      </w:pPr>
      <w:r w:rsidRPr="00F557F1">
        <w:rPr>
          <w:rFonts w:ascii="Times New Roman" w:hAnsi="Times New Roman"/>
          <w:b/>
          <w:sz w:val="28"/>
          <w:szCs w:val="28"/>
        </w:rPr>
        <w:t>Simple Queries :</w:t>
      </w:r>
      <w:r>
        <w:rPr>
          <w:rFonts w:ascii="Times New Roman" w:hAnsi="Times New Roman"/>
          <w:b/>
          <w:sz w:val="28"/>
          <w:szCs w:val="28"/>
        </w:rPr>
        <w:t xml:space="preserve"> (2 marks each)</w:t>
      </w:r>
    </w:p>
    <w:p w:rsidR="00DB64F2" w:rsidRPr="00F557F1" w:rsidRDefault="00DB64F2" w:rsidP="00CE525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F557F1">
        <w:rPr>
          <w:rFonts w:ascii="Times New Roman" w:hAnsi="Times New Roman"/>
          <w:sz w:val="28"/>
          <w:szCs w:val="28"/>
        </w:rPr>
        <w:t xml:space="preserve">Add one column named 'no_of_Stu' to Branch  and update  column 'no_of_Stu' with 20. </w:t>
      </w:r>
    </w:p>
    <w:p w:rsidR="00DB64F2" w:rsidRPr="00F557F1" w:rsidRDefault="00DB64F2" w:rsidP="00CE525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F557F1">
        <w:rPr>
          <w:rFonts w:ascii="Times New Roman" w:hAnsi="Times New Roman"/>
          <w:sz w:val="28"/>
          <w:szCs w:val="28"/>
        </w:rPr>
        <w:t>List names of companies and package who are offering package more than 8 lakhs and less than 10 lakhs.</w:t>
      </w:r>
    </w:p>
    <w:p w:rsidR="00DB64F2" w:rsidRPr="00F557F1" w:rsidRDefault="00DB64F2" w:rsidP="00CE525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F557F1">
        <w:rPr>
          <w:rFonts w:ascii="Times New Roman" w:hAnsi="Times New Roman"/>
          <w:sz w:val="28"/>
          <w:szCs w:val="28"/>
        </w:rPr>
        <w:t>Change the package of Microsoft to 15.7 lakhs.</w:t>
      </w:r>
    </w:p>
    <w:p w:rsidR="00DB64F2" w:rsidRPr="00F557F1" w:rsidRDefault="00DB64F2" w:rsidP="009E37C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F557F1">
        <w:rPr>
          <w:rFonts w:ascii="Times New Roman" w:hAnsi="Times New Roman"/>
          <w:sz w:val="28"/>
          <w:szCs w:val="28"/>
        </w:rPr>
        <w:t xml:space="preserve">List All Student names </w:t>
      </w:r>
      <w:r>
        <w:rPr>
          <w:rFonts w:ascii="Times New Roman" w:hAnsi="Times New Roman"/>
          <w:sz w:val="28"/>
          <w:szCs w:val="28"/>
        </w:rPr>
        <w:t>who got placed from IT.</w:t>
      </w:r>
    </w:p>
    <w:p w:rsidR="00DB64F2" w:rsidRPr="001A1B26" w:rsidRDefault="00DB64F2" w:rsidP="00CE525A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Complex Queries : (4</w:t>
      </w:r>
      <w:r w:rsidRPr="001A1B26">
        <w:rPr>
          <w:rFonts w:ascii="Times New Roman" w:hAnsi="Times New Roman"/>
          <w:b/>
          <w:sz w:val="28"/>
          <w:szCs w:val="28"/>
          <w:u w:val="single"/>
        </w:rPr>
        <w:t xml:space="preserve"> marks each)</w:t>
      </w:r>
    </w:p>
    <w:p w:rsidR="00DB64F2" w:rsidRPr="00F557F1" w:rsidRDefault="00DB64F2" w:rsidP="00AC72C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List out the student names who are placed</w:t>
      </w:r>
      <w:r w:rsidRPr="00F557F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The output should contain whether they are from IT or CS. (IT student should have the word "Information Technology" and CS students should have "Computer Science" against them)</w:t>
      </w:r>
    </w:p>
    <w:p w:rsidR="00DB64F2" w:rsidRPr="00F557F1" w:rsidRDefault="00DB64F2" w:rsidP="00781516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557F1">
        <w:rPr>
          <w:rFonts w:ascii="Times New Roman" w:hAnsi="Times New Roman"/>
          <w:sz w:val="28"/>
          <w:szCs w:val="28"/>
        </w:rPr>
        <w:t>List out the student names and branch name</w:t>
      </w:r>
      <w:r>
        <w:rPr>
          <w:rFonts w:ascii="Times New Roman" w:hAnsi="Times New Roman"/>
          <w:sz w:val="28"/>
          <w:szCs w:val="28"/>
        </w:rPr>
        <w:t>s</w:t>
      </w:r>
      <w:r w:rsidRPr="00F557F1">
        <w:rPr>
          <w:rFonts w:ascii="Times New Roman" w:hAnsi="Times New Roman"/>
          <w:sz w:val="28"/>
          <w:szCs w:val="28"/>
        </w:rPr>
        <w:t xml:space="preserve"> who </w:t>
      </w:r>
      <w:r>
        <w:rPr>
          <w:rFonts w:ascii="Times New Roman" w:hAnsi="Times New Roman"/>
          <w:sz w:val="28"/>
          <w:szCs w:val="28"/>
        </w:rPr>
        <w:t>got</w:t>
      </w:r>
      <w:r w:rsidRPr="00F557F1">
        <w:rPr>
          <w:rFonts w:ascii="Times New Roman" w:hAnsi="Times New Roman"/>
          <w:sz w:val="28"/>
          <w:szCs w:val="28"/>
        </w:rPr>
        <w:t xml:space="preserve"> placed in Microsoft </w:t>
      </w:r>
      <w:r>
        <w:rPr>
          <w:rFonts w:ascii="Times New Roman" w:hAnsi="Times New Roman"/>
          <w:sz w:val="28"/>
          <w:szCs w:val="28"/>
        </w:rPr>
        <w:t xml:space="preserve">or </w:t>
      </w:r>
      <w:r w:rsidRPr="00F557F1">
        <w:rPr>
          <w:rFonts w:ascii="Times New Roman" w:hAnsi="Times New Roman"/>
          <w:sz w:val="28"/>
          <w:szCs w:val="28"/>
        </w:rPr>
        <w:t>Yahoo</w:t>
      </w:r>
      <w:r>
        <w:rPr>
          <w:rFonts w:ascii="Times New Roman" w:hAnsi="Times New Roman"/>
          <w:sz w:val="28"/>
          <w:szCs w:val="28"/>
        </w:rPr>
        <w:t xml:space="preserve"> on a specific date (eg:10-09-2013)</w:t>
      </w:r>
      <w:r w:rsidRPr="00F557F1">
        <w:rPr>
          <w:rFonts w:ascii="Times New Roman" w:hAnsi="Times New Roman"/>
          <w:sz w:val="28"/>
          <w:szCs w:val="28"/>
        </w:rPr>
        <w:t>.</w:t>
      </w:r>
    </w:p>
    <w:p w:rsidR="00DB64F2" w:rsidRPr="00F557F1" w:rsidRDefault="00DB64F2" w:rsidP="00CE525A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557F1">
        <w:rPr>
          <w:rFonts w:ascii="Times New Roman" w:hAnsi="Times New Roman"/>
          <w:sz w:val="28"/>
          <w:szCs w:val="28"/>
        </w:rPr>
        <w:t>Update package of Microsoft to 18 lakhs and Google to 24 lakhs (Using single query).</w:t>
      </w:r>
    </w:p>
    <w:p w:rsidR="00DB64F2" w:rsidRDefault="00DB64F2" w:rsidP="005D0BAD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 the company id which placed the maximum number of students.</w:t>
      </w:r>
    </w:p>
    <w:p w:rsidR="00DB64F2" w:rsidRDefault="00DB64F2" w:rsidP="00346F95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B64F2" w:rsidRPr="001A1B26" w:rsidRDefault="00DB64F2" w:rsidP="00346F95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  <w:u w:val="single"/>
        </w:rPr>
      </w:pPr>
      <w:r w:rsidRPr="001A1B26">
        <w:rPr>
          <w:rFonts w:ascii="Times New Roman" w:hAnsi="Times New Roman"/>
          <w:b/>
          <w:bCs/>
          <w:sz w:val="28"/>
          <w:szCs w:val="28"/>
          <w:u w:val="single"/>
        </w:rPr>
        <w:t>Complex Query (10 Marks)</w:t>
      </w:r>
    </w:p>
    <w:p w:rsidR="00DB64F2" w:rsidRDefault="00DB64F2" w:rsidP="00D73A71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DB64F2" w:rsidRDefault="00DB64F2" w:rsidP="00A20344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List the Students Names who are not placed in any company. Use 2 different ways to solve the problem: </w:t>
      </w:r>
    </w:p>
    <w:p w:rsidR="00DB64F2" w:rsidRDefault="00DB64F2" w:rsidP="00A20344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JOIN</w:t>
      </w:r>
    </w:p>
    <w:p w:rsidR="00DB64F2" w:rsidRDefault="00DB64F2" w:rsidP="00A20344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Relational Algebra Operators</w:t>
      </w:r>
    </w:p>
    <w:p w:rsidR="00DB64F2" w:rsidRDefault="00DB64F2" w:rsidP="00A20344">
      <w:pPr>
        <w:pStyle w:val="ListParagraph"/>
        <w:rPr>
          <w:rFonts w:ascii="Times New Roman" w:hAnsi="Times New Roman"/>
          <w:sz w:val="28"/>
          <w:szCs w:val="28"/>
        </w:rPr>
      </w:pPr>
    </w:p>
    <w:p w:rsidR="00DB64F2" w:rsidRDefault="00DB64F2" w:rsidP="00777D1D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DB64F2" w:rsidRDefault="00DB64F2" w:rsidP="00E90F9C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DB64F2" w:rsidRPr="00F557F1" w:rsidRDefault="00DB64F2" w:rsidP="00E90F9C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sectPr w:rsidR="00DB64F2" w:rsidRPr="00F557F1" w:rsidSect="00BA7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2123"/>
    <w:multiLevelType w:val="hybridMultilevel"/>
    <w:tmpl w:val="086A290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8F6307F"/>
    <w:multiLevelType w:val="hybridMultilevel"/>
    <w:tmpl w:val="086A290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1F0C"/>
    <w:rsid w:val="00000631"/>
    <w:rsid w:val="00036135"/>
    <w:rsid w:val="000411E8"/>
    <w:rsid w:val="00041584"/>
    <w:rsid w:val="0005030C"/>
    <w:rsid w:val="00073101"/>
    <w:rsid w:val="000A1D79"/>
    <w:rsid w:val="000D6E96"/>
    <w:rsid w:val="00147FD9"/>
    <w:rsid w:val="00196307"/>
    <w:rsid w:val="001A1B26"/>
    <w:rsid w:val="001B0DD4"/>
    <w:rsid w:val="001B2FC1"/>
    <w:rsid w:val="001F19B1"/>
    <w:rsid w:val="00282E3C"/>
    <w:rsid w:val="002D0442"/>
    <w:rsid w:val="002D69CE"/>
    <w:rsid w:val="002E1B10"/>
    <w:rsid w:val="002F2E41"/>
    <w:rsid w:val="003026A6"/>
    <w:rsid w:val="003105D2"/>
    <w:rsid w:val="0034597B"/>
    <w:rsid w:val="00346F95"/>
    <w:rsid w:val="00360D31"/>
    <w:rsid w:val="00382CDC"/>
    <w:rsid w:val="00430B92"/>
    <w:rsid w:val="004A43D3"/>
    <w:rsid w:val="004F47B1"/>
    <w:rsid w:val="0050077B"/>
    <w:rsid w:val="00507458"/>
    <w:rsid w:val="00510694"/>
    <w:rsid w:val="0051545C"/>
    <w:rsid w:val="00531C9E"/>
    <w:rsid w:val="0058185F"/>
    <w:rsid w:val="00582EC3"/>
    <w:rsid w:val="005D0BAD"/>
    <w:rsid w:val="00623CC2"/>
    <w:rsid w:val="0064715E"/>
    <w:rsid w:val="006650A1"/>
    <w:rsid w:val="0067338C"/>
    <w:rsid w:val="00696774"/>
    <w:rsid w:val="006A31D0"/>
    <w:rsid w:val="006C6867"/>
    <w:rsid w:val="006C76B8"/>
    <w:rsid w:val="006D2D37"/>
    <w:rsid w:val="00704E3E"/>
    <w:rsid w:val="007106EB"/>
    <w:rsid w:val="00731057"/>
    <w:rsid w:val="00770C2F"/>
    <w:rsid w:val="0077260C"/>
    <w:rsid w:val="00777D1D"/>
    <w:rsid w:val="00781516"/>
    <w:rsid w:val="00783CDD"/>
    <w:rsid w:val="007B4246"/>
    <w:rsid w:val="007D628B"/>
    <w:rsid w:val="007D7DE0"/>
    <w:rsid w:val="008258F1"/>
    <w:rsid w:val="008456EA"/>
    <w:rsid w:val="008C6B55"/>
    <w:rsid w:val="008F4F50"/>
    <w:rsid w:val="00944B69"/>
    <w:rsid w:val="00947C21"/>
    <w:rsid w:val="00995FA7"/>
    <w:rsid w:val="009A3CDC"/>
    <w:rsid w:val="009B6FCD"/>
    <w:rsid w:val="009E37C7"/>
    <w:rsid w:val="009F0BF9"/>
    <w:rsid w:val="009F2AD4"/>
    <w:rsid w:val="00A20344"/>
    <w:rsid w:val="00A217F1"/>
    <w:rsid w:val="00A55044"/>
    <w:rsid w:val="00A757A4"/>
    <w:rsid w:val="00A856A0"/>
    <w:rsid w:val="00A91B07"/>
    <w:rsid w:val="00AC057F"/>
    <w:rsid w:val="00AC72C0"/>
    <w:rsid w:val="00AF68DD"/>
    <w:rsid w:val="00B1626A"/>
    <w:rsid w:val="00B405EE"/>
    <w:rsid w:val="00B60BF9"/>
    <w:rsid w:val="00B641E9"/>
    <w:rsid w:val="00B65CFE"/>
    <w:rsid w:val="00B8476C"/>
    <w:rsid w:val="00B97ACE"/>
    <w:rsid w:val="00BA7B81"/>
    <w:rsid w:val="00BC179D"/>
    <w:rsid w:val="00BE7A12"/>
    <w:rsid w:val="00C0027F"/>
    <w:rsid w:val="00C01C2E"/>
    <w:rsid w:val="00C03850"/>
    <w:rsid w:val="00C21155"/>
    <w:rsid w:val="00C2550A"/>
    <w:rsid w:val="00C349C1"/>
    <w:rsid w:val="00C34FA5"/>
    <w:rsid w:val="00C4563F"/>
    <w:rsid w:val="00C52612"/>
    <w:rsid w:val="00CE254D"/>
    <w:rsid w:val="00CE525A"/>
    <w:rsid w:val="00CF37C3"/>
    <w:rsid w:val="00D061B5"/>
    <w:rsid w:val="00D14A06"/>
    <w:rsid w:val="00D51F0C"/>
    <w:rsid w:val="00D66AFE"/>
    <w:rsid w:val="00D73A71"/>
    <w:rsid w:val="00D87799"/>
    <w:rsid w:val="00DB64F2"/>
    <w:rsid w:val="00DD3D99"/>
    <w:rsid w:val="00DF1028"/>
    <w:rsid w:val="00E264FB"/>
    <w:rsid w:val="00E47CFD"/>
    <w:rsid w:val="00E90F9C"/>
    <w:rsid w:val="00E930B5"/>
    <w:rsid w:val="00E95606"/>
    <w:rsid w:val="00EC11F9"/>
    <w:rsid w:val="00EE5C71"/>
    <w:rsid w:val="00F11D7A"/>
    <w:rsid w:val="00F35439"/>
    <w:rsid w:val="00F52607"/>
    <w:rsid w:val="00F557F1"/>
    <w:rsid w:val="00F70F8B"/>
    <w:rsid w:val="00F737B1"/>
    <w:rsid w:val="00FB3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B81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51F0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CE52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66</TotalTime>
  <Pages>3</Pages>
  <Words>361</Words>
  <Characters>2059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Jaiswal</dc:creator>
  <cp:keywords/>
  <dc:description/>
  <cp:lastModifiedBy>Merck</cp:lastModifiedBy>
  <cp:revision>86</cp:revision>
  <dcterms:created xsi:type="dcterms:W3CDTF">2012-09-26T04:48:00Z</dcterms:created>
  <dcterms:modified xsi:type="dcterms:W3CDTF">2013-09-16T10:31:00Z</dcterms:modified>
</cp:coreProperties>
</file>